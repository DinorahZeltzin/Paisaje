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6DA" w:rsidRDefault="00940358">
      <w:bookmarkStart w:id="0" w:name="_GoBack"/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250099B5" wp14:editId="23158035">
            <wp:simplePos x="0" y="0"/>
            <wp:positionH relativeFrom="margin">
              <wp:posOffset>-116840</wp:posOffset>
            </wp:positionH>
            <wp:positionV relativeFrom="margin">
              <wp:posOffset>4429760</wp:posOffset>
            </wp:positionV>
            <wp:extent cx="5902325" cy="3959860"/>
            <wp:effectExtent l="228600" t="342900" r="231775" b="345440"/>
            <wp:wrapSquare wrapText="bothSides"/>
            <wp:docPr id="1" name="Imagen 1" descr="Light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hous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190047">
                      <a:off x="0" y="0"/>
                      <a:ext cx="590232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37E19294" wp14:editId="63C11101">
            <wp:simplePos x="0" y="0"/>
            <wp:positionH relativeFrom="column">
              <wp:posOffset>-687070</wp:posOffset>
            </wp:positionH>
            <wp:positionV relativeFrom="paragraph">
              <wp:posOffset>1822450</wp:posOffset>
            </wp:positionV>
            <wp:extent cx="3765550" cy="3778014"/>
            <wp:effectExtent l="361950" t="361950" r="349250" b="356235"/>
            <wp:wrapNone/>
            <wp:docPr id="3" name="Imagen 3" descr="Resultado de imagen para paisaj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aisaj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885339">
                      <a:off x="0" y="0"/>
                      <a:ext cx="3765550" cy="377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00B63A05" wp14:editId="69DC7F72">
            <wp:simplePos x="0" y="0"/>
            <wp:positionH relativeFrom="margin">
              <wp:posOffset>3003549</wp:posOffset>
            </wp:positionH>
            <wp:positionV relativeFrom="margin">
              <wp:posOffset>2182495</wp:posOffset>
            </wp:positionV>
            <wp:extent cx="3981450" cy="3090545"/>
            <wp:effectExtent l="476250" t="838200" r="533400" b="833755"/>
            <wp:wrapSquare wrapText="bothSides"/>
            <wp:docPr id="4" name="Imagen 4" descr="Resultado de imagen para paisaj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paisaj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48433">
                      <a:off x="0" y="0"/>
                      <a:ext cx="398145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10A0"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4B122A02" wp14:editId="12E25BC2">
            <wp:simplePos x="0" y="0"/>
            <wp:positionH relativeFrom="page">
              <wp:align>right</wp:align>
            </wp:positionH>
            <wp:positionV relativeFrom="margin">
              <wp:posOffset>-615950</wp:posOffset>
            </wp:positionV>
            <wp:extent cx="5502275" cy="3867150"/>
            <wp:effectExtent l="609600" t="1123950" r="612775" b="1123950"/>
            <wp:wrapSquare wrapText="bothSides"/>
            <wp:docPr id="2" name="Imagen 2" descr="Resultado de imagen para paisaj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aisaj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88433">
                      <a:off x="0" y="0"/>
                      <a:ext cx="55022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F56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7AA" w:rsidRDefault="000B57AA">
      <w:r>
        <w:separator/>
      </w:r>
    </w:p>
  </w:endnote>
  <w:endnote w:type="continuationSeparator" w:id="0">
    <w:p w:rsidR="000B57AA" w:rsidRDefault="000B5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6DA" w:rsidRDefault="003F56D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6DA" w:rsidRDefault="003F56D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6DA" w:rsidRDefault="003F56D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7AA" w:rsidRDefault="000B57AA">
      <w:r>
        <w:separator/>
      </w:r>
    </w:p>
  </w:footnote>
  <w:footnote w:type="continuationSeparator" w:id="0">
    <w:p w:rsidR="000B57AA" w:rsidRDefault="000B57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6DA" w:rsidRDefault="003F56D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6DA" w:rsidRDefault="003F56D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6DA" w:rsidRDefault="003F56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94"/>
    <w:rsid w:val="0000539B"/>
    <w:rsid w:val="00057DCF"/>
    <w:rsid w:val="000863C2"/>
    <w:rsid w:val="000B57AA"/>
    <w:rsid w:val="000D10A0"/>
    <w:rsid w:val="003F56DA"/>
    <w:rsid w:val="006D529B"/>
    <w:rsid w:val="00940358"/>
    <w:rsid w:val="00FC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ilion%20g7\AppData\Roaming\Microsoft\Plantillas\Espaciado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3883E9D-C0C7-4270-9DC1-43FDEAEA5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2016-08-26T01:51:00Z</dcterms:created>
  <dcterms:modified xsi:type="dcterms:W3CDTF">2016-08-26T03:46:00Z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